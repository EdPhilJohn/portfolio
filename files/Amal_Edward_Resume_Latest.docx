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28F4B3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535642" w14:textId="30D5F55E" w:rsidR="00692703" w:rsidRPr="00CF1A49" w:rsidRDefault="00C77DAD" w:rsidP="00913946">
            <w:pPr>
              <w:pStyle w:val="Title"/>
            </w:pPr>
            <w:r>
              <w:t>AMAL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EDWARD</w:t>
            </w:r>
          </w:p>
          <w:p w14:paraId="2B53D38F" w14:textId="77777777" w:rsidR="00C77DAD" w:rsidRDefault="00C77DAD" w:rsidP="00913946">
            <w:pPr>
              <w:pStyle w:val="ContactInfo"/>
              <w:contextualSpacing w:val="0"/>
            </w:pPr>
            <w:r>
              <w:t>41 St Andrew Street, London, Ontario</w:t>
            </w:r>
            <w:r w:rsidR="00692703" w:rsidRPr="00CF1A49">
              <w:t xml:space="preserve"> </w:t>
            </w:r>
          </w:p>
          <w:p w14:paraId="5D20E9D5" w14:textId="53742F9F" w:rsidR="00692703" w:rsidRPr="00CF1A49" w:rsidRDefault="00C77DAD" w:rsidP="00913946">
            <w:pPr>
              <w:pStyle w:val="ContactInfo"/>
              <w:contextualSpacing w:val="0"/>
            </w:pPr>
            <w:r>
              <w:t>+1 226-926-1399</w:t>
            </w:r>
          </w:p>
          <w:p w14:paraId="52B771A3" w14:textId="57D5DCA4" w:rsidR="00692703" w:rsidRPr="00CF1A49" w:rsidRDefault="00C77DAD" w:rsidP="00C77DAD">
            <w:pPr>
              <w:pStyle w:val="ContactInfoEmphasis"/>
              <w:contextualSpacing w:val="0"/>
              <w:jc w:val="left"/>
            </w:pPr>
            <w:r>
              <w:t xml:space="preserve">                              </w:t>
            </w:r>
            <w:proofErr w:type="gramStart"/>
            <w:r>
              <w:t>edphiljohn@gmail.com</w:t>
            </w:r>
            <w:r w:rsidR="00692703" w:rsidRPr="00CF1A49">
              <w:t xml:space="preserve"> </w:t>
            </w:r>
            <w:r w:rsidRPr="00C77DAD">
              <w:rPr>
                <w:u w:val="single"/>
              </w:rPr>
              <w:t>.</w:t>
            </w:r>
            <w:proofErr w:type="gramEnd"/>
            <w:r w:rsidR="00CB6CC3">
              <w:fldChar w:fldCharType="begin"/>
            </w:r>
            <w:r w:rsidR="00CB6CC3">
              <w:instrText xml:space="preserve"> HYPERLINK "https://www.linkedin.com/in/edphiljohn/" </w:instrText>
            </w:r>
            <w:r w:rsidR="00CB6CC3">
              <w:fldChar w:fldCharType="separate"/>
            </w:r>
            <w:r w:rsidRPr="00A35B74">
              <w:rPr>
                <w:rStyle w:val="Hyperlink"/>
                <w:b w:val="0"/>
              </w:rPr>
              <w:t>https://www.linkedin.com/in/edphiljohn/</w:t>
            </w:r>
            <w:r w:rsidR="00CB6CC3">
              <w:rPr>
                <w:rStyle w:val="Hyperlink"/>
                <w:b w:val="0"/>
              </w:rPr>
              <w:fldChar w:fldCharType="end"/>
            </w:r>
          </w:p>
        </w:tc>
      </w:tr>
      <w:tr w:rsidR="009571D8" w:rsidRPr="00CF1A49" w14:paraId="316912C5" w14:textId="77777777" w:rsidTr="00692703">
        <w:tc>
          <w:tcPr>
            <w:tcW w:w="9360" w:type="dxa"/>
            <w:tcMar>
              <w:top w:w="432" w:type="dxa"/>
            </w:tcMar>
          </w:tcPr>
          <w:p w14:paraId="2E453E05" w14:textId="374407AC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33625DF2B090408ABFBB671CCE2D4B9A"/>
        </w:placeholder>
        <w:temporary/>
        <w:showingPlcHdr/>
        <w15:appearance w15:val="hidden"/>
      </w:sdtPr>
      <w:sdtEndPr/>
      <w:sdtContent>
        <w:p w14:paraId="770DF1A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CD4A85E" w14:textId="77777777" w:rsidTr="00694681">
        <w:tc>
          <w:tcPr>
            <w:tcW w:w="9290" w:type="dxa"/>
          </w:tcPr>
          <w:p w14:paraId="6CFDBC0F" w14:textId="5144F4C6" w:rsidR="001D0BF1" w:rsidRPr="00CF1A49" w:rsidRDefault="00215468" w:rsidP="001D0BF1">
            <w:pPr>
              <w:pStyle w:val="Heading3"/>
              <w:contextualSpacing w:val="0"/>
              <w:outlineLvl w:val="2"/>
            </w:pPr>
            <w:r>
              <w:t>2020 may-present</w:t>
            </w:r>
          </w:p>
          <w:p w14:paraId="5D248475" w14:textId="1288F727" w:rsidR="001D0BF1" w:rsidRPr="00CF1A49" w:rsidRDefault="00215468" w:rsidP="001D0BF1">
            <w:pPr>
              <w:pStyle w:val="Heading2"/>
              <w:contextualSpacing w:val="0"/>
              <w:outlineLvl w:val="1"/>
            </w:pPr>
            <w:r>
              <w:t>information security management</w:t>
            </w:r>
            <w:r w:rsidR="001D0BF1" w:rsidRPr="00CF1A49">
              <w:t xml:space="preserve">, </w:t>
            </w:r>
            <w:r w:rsidRPr="00694681">
              <w:rPr>
                <w:rStyle w:val="SubtleReference"/>
                <w:color w:val="000000" w:themeColor="text1"/>
              </w:rPr>
              <w:t>fanshawe college, london, on</w:t>
            </w:r>
          </w:p>
          <w:p w14:paraId="5CFA63D4" w14:textId="67435B05" w:rsidR="007538DC" w:rsidRPr="00CF1A49" w:rsidRDefault="00215468" w:rsidP="007538DC">
            <w:pPr>
              <w:contextualSpacing w:val="0"/>
            </w:pPr>
            <w:proofErr w:type="gramStart"/>
            <w:r>
              <w:t xml:space="preserve">I am currently </w:t>
            </w:r>
            <w:r w:rsidR="00C14227">
              <w:t>attending</w:t>
            </w:r>
            <w:proofErr w:type="gramEnd"/>
            <w:r w:rsidR="00C14227">
              <w:t xml:space="preserve"> my last semester</w:t>
            </w:r>
            <w:r w:rsidR="00220D17">
              <w:t xml:space="preserve">. </w:t>
            </w:r>
            <w:r w:rsidR="0033698B">
              <w:t>Expecting to graduate at April, 2021</w:t>
            </w:r>
          </w:p>
        </w:tc>
      </w:tr>
      <w:tr w:rsidR="00F61DF9" w:rsidRPr="00CF1A49" w14:paraId="383D8FA2" w14:textId="77777777" w:rsidTr="00694681">
        <w:tc>
          <w:tcPr>
            <w:tcW w:w="9290" w:type="dxa"/>
            <w:tcMar>
              <w:top w:w="216" w:type="dxa"/>
            </w:tcMar>
          </w:tcPr>
          <w:p w14:paraId="554BC449" w14:textId="0FD286B6" w:rsidR="00F61DF9" w:rsidRPr="00CF1A49" w:rsidRDefault="00215468" w:rsidP="00F61DF9">
            <w:pPr>
              <w:pStyle w:val="Heading3"/>
              <w:contextualSpacing w:val="0"/>
              <w:outlineLvl w:val="2"/>
            </w:pPr>
            <w:r>
              <w:t>2019 september</w:t>
            </w:r>
            <w:r w:rsidR="00F61DF9" w:rsidRPr="00CF1A49">
              <w:t xml:space="preserve"> </w:t>
            </w:r>
            <w:r>
              <w:t>– 2020 april</w:t>
            </w:r>
          </w:p>
          <w:p w14:paraId="56B60FD1" w14:textId="6B2C0356" w:rsidR="00F61DF9" w:rsidRPr="00694681" w:rsidRDefault="00215468" w:rsidP="00F61DF9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>
              <w:t>network security architecture</w:t>
            </w:r>
            <w:r w:rsidR="00F61DF9" w:rsidRPr="00694681">
              <w:rPr>
                <w:color w:val="000000" w:themeColor="text1"/>
              </w:rPr>
              <w:t xml:space="preserve">, </w:t>
            </w:r>
            <w:r w:rsidRPr="00694681">
              <w:rPr>
                <w:rStyle w:val="SubtleReference"/>
                <w:color w:val="000000" w:themeColor="text1"/>
              </w:rPr>
              <w:t>fanshawe college, london, on</w:t>
            </w:r>
          </w:p>
          <w:p w14:paraId="2189A2F7" w14:textId="3F7BAD1D" w:rsidR="00F61DF9" w:rsidRDefault="00215468" w:rsidP="00F61DF9">
            <w:r>
              <w:t>Compl</w:t>
            </w:r>
            <w:r w:rsidR="00694681">
              <w:t>eted Post Graduate Diploma in Network Security this year.</w:t>
            </w:r>
          </w:p>
        </w:tc>
      </w:tr>
      <w:tr w:rsidR="00694681" w:rsidRPr="00CF1A49" w14:paraId="249B863D" w14:textId="77777777" w:rsidTr="00694681">
        <w:tc>
          <w:tcPr>
            <w:tcW w:w="9290" w:type="dxa"/>
            <w:tcMar>
              <w:top w:w="216" w:type="dxa"/>
            </w:tcMar>
          </w:tcPr>
          <w:p w14:paraId="23E21D93" w14:textId="36FDBEEB" w:rsidR="00694681" w:rsidRPr="00CF1A49" w:rsidRDefault="00694681" w:rsidP="00694681">
            <w:pPr>
              <w:pStyle w:val="Heading3"/>
              <w:contextualSpacing w:val="0"/>
              <w:outlineLvl w:val="2"/>
            </w:pPr>
            <w:r>
              <w:t>2014 may</w:t>
            </w:r>
            <w:r w:rsidRPr="00CF1A49">
              <w:t xml:space="preserve"> </w:t>
            </w:r>
            <w:r>
              <w:t>– 2018 september</w:t>
            </w:r>
          </w:p>
          <w:p w14:paraId="34955676" w14:textId="6AEB6970" w:rsidR="00694681" w:rsidRPr="00694681" w:rsidRDefault="00694681" w:rsidP="0069468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proofErr w:type="gramStart"/>
            <w:r>
              <w:t>Bachelor</w:t>
            </w:r>
            <w:r w:rsidR="00F37647">
              <w:t xml:space="preserve"> DEgree </w:t>
            </w:r>
            <w:r>
              <w:t>in computer science</w:t>
            </w:r>
            <w:r w:rsidR="00F37647">
              <w:t xml:space="preserve"> engineering</w:t>
            </w:r>
            <w:proofErr w:type="gramEnd"/>
            <w:r w:rsidRPr="00694681">
              <w:rPr>
                <w:color w:val="000000" w:themeColor="text1"/>
              </w:rPr>
              <w:t xml:space="preserve">, </w:t>
            </w:r>
            <w:r w:rsidRPr="00694681">
              <w:rPr>
                <w:b w:val="0"/>
                <w:color w:val="000000" w:themeColor="text1"/>
              </w:rPr>
              <w:t>university of kerala, india</w:t>
            </w:r>
          </w:p>
          <w:p w14:paraId="2FF9FE3F" w14:textId="500C27DD" w:rsidR="00694681" w:rsidRDefault="00694681" w:rsidP="00694681">
            <w:r>
              <w:t xml:space="preserve">Completed </w:t>
            </w:r>
            <w:proofErr w:type="gramStart"/>
            <w:r>
              <w:t>Bachelors in Computer Science Engineering</w:t>
            </w:r>
            <w:proofErr w:type="gramEnd"/>
            <w:r>
              <w:t xml:space="preserve"> with 7.14 CGPA</w:t>
            </w:r>
          </w:p>
        </w:tc>
      </w:tr>
    </w:tbl>
    <w:sdt>
      <w:sdtPr>
        <w:alias w:val="Skills:"/>
        <w:tag w:val="Skills:"/>
        <w:id w:val="-1392877668"/>
        <w:placeholder>
          <w:docPart w:val="EE6CAE5057FB44A4BA37AF7282280F00"/>
        </w:placeholder>
        <w:temporary/>
        <w:showingPlcHdr/>
        <w15:appearance w15:val="hidden"/>
      </w:sdtPr>
      <w:sdtEndPr/>
      <w:sdtContent>
        <w:p w14:paraId="2CBC12A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43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176"/>
      </w:tblGrid>
      <w:tr w:rsidR="00996727" w:rsidRPr="006E1507" w14:paraId="4292F605" w14:textId="77777777" w:rsidTr="00424ED9">
        <w:trPr>
          <w:trHeight w:val="1991"/>
        </w:trPr>
        <w:tc>
          <w:tcPr>
            <w:tcW w:w="10176" w:type="dxa"/>
          </w:tcPr>
          <w:p w14:paraId="7959166A" w14:textId="0A5E41FA" w:rsidR="00996727" w:rsidRDefault="00996727" w:rsidP="006E1507">
            <w:pPr>
              <w:pStyle w:val="ListBullet"/>
              <w:contextualSpacing w:val="0"/>
            </w:pPr>
            <w:r>
              <w:t xml:space="preserve">Programming languages: </w:t>
            </w:r>
            <w:r w:rsidRPr="00DD1F15">
              <w:rPr>
                <w:b/>
                <w:bCs/>
              </w:rPr>
              <w:t>C, Python, JavaScript</w:t>
            </w:r>
            <w:r>
              <w:rPr>
                <w:b/>
                <w:bCs/>
              </w:rPr>
              <w:t xml:space="preserve"> </w:t>
            </w:r>
          </w:p>
          <w:p w14:paraId="4FDBA6B4" w14:textId="7A63AB30" w:rsidR="00996727" w:rsidRPr="00DD1F15" w:rsidRDefault="00996727" w:rsidP="006E1507">
            <w:pPr>
              <w:pStyle w:val="ListBullet"/>
              <w:contextualSpacing w:val="0"/>
              <w:rPr>
                <w:b/>
                <w:bCs/>
              </w:rPr>
            </w:pPr>
            <w:proofErr w:type="gramStart"/>
            <w:r w:rsidRPr="009B093F">
              <w:t>Excellent knowledge</w:t>
            </w:r>
            <w:proofErr w:type="gramEnd"/>
            <w:r w:rsidRPr="009B093F">
              <w:t xml:space="preserve"> in</w:t>
            </w:r>
            <w:r>
              <w:rPr>
                <w:b/>
                <w:bCs/>
              </w:rPr>
              <w:t xml:space="preserve"> Web Development</w:t>
            </w:r>
            <w:r w:rsidR="009F6C26">
              <w:rPr>
                <w:b/>
                <w:bCs/>
              </w:rPr>
              <w:t xml:space="preserve"> (MERN STACK)</w:t>
            </w:r>
          </w:p>
          <w:p w14:paraId="62167B64" w14:textId="2A51EABD" w:rsidR="00996727" w:rsidRPr="0065476D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>
              <w:t xml:space="preserve">Front End </w:t>
            </w:r>
            <w:r w:rsidRPr="005E6045">
              <w:rPr>
                <w:b/>
                <w:bCs/>
              </w:rPr>
              <w:t>– HTML5, CSS3, Vanilla JavaScript</w:t>
            </w:r>
            <w:r>
              <w:t xml:space="preserve"> </w:t>
            </w:r>
            <w:r w:rsidR="00947919">
              <w:t>(Knowledge in basic Web development and HTML DOM element</w:t>
            </w:r>
            <w:r w:rsidR="005E6045">
              <w:t>s</w:t>
            </w:r>
            <w:r w:rsidR="00947919">
              <w:t>)</w:t>
            </w:r>
          </w:p>
          <w:p w14:paraId="6464CD03" w14:textId="20CF191E" w:rsidR="00996727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 w:rsidRPr="005E6045">
              <w:t>Front End Frameworks</w:t>
            </w:r>
            <w:r>
              <w:rPr>
                <w:b/>
                <w:bCs/>
              </w:rPr>
              <w:t xml:space="preserve"> – React.js</w:t>
            </w:r>
            <w:r w:rsidR="009237AA">
              <w:rPr>
                <w:b/>
                <w:bCs/>
              </w:rPr>
              <w:t xml:space="preserve"> (Deep knowledge in Components, Lifecycles, </w:t>
            </w:r>
            <w:proofErr w:type="gramStart"/>
            <w:r w:rsidR="009237AA">
              <w:rPr>
                <w:b/>
                <w:bCs/>
              </w:rPr>
              <w:t>Hooks</w:t>
            </w:r>
            <w:proofErr w:type="gramEnd"/>
            <w:r w:rsidR="009237AA">
              <w:rPr>
                <w:b/>
                <w:bCs/>
              </w:rPr>
              <w:t xml:space="preserve"> and others)</w:t>
            </w:r>
          </w:p>
          <w:p w14:paraId="0914C875" w14:textId="374323D7" w:rsidR="00996727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 w:rsidRPr="005E6045">
              <w:t>Back End Frameworks</w:t>
            </w:r>
            <w:r>
              <w:rPr>
                <w:b/>
                <w:bCs/>
              </w:rPr>
              <w:t xml:space="preserve"> – Node.js</w:t>
            </w:r>
            <w:r w:rsidR="009237AA">
              <w:rPr>
                <w:b/>
                <w:bCs/>
              </w:rPr>
              <w:t xml:space="preserve"> (Using Express.js)</w:t>
            </w:r>
          </w:p>
          <w:p w14:paraId="17BAEF4B" w14:textId="469F3EE3" w:rsidR="00996727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 w:rsidRPr="005E6045">
              <w:t>Stylesheets</w:t>
            </w:r>
            <w:r>
              <w:rPr>
                <w:b/>
                <w:bCs/>
              </w:rPr>
              <w:t xml:space="preserve"> – Bootstrap5, SASS</w:t>
            </w:r>
          </w:p>
          <w:p w14:paraId="663C5E4F" w14:textId="3B4F8978" w:rsidR="00392B51" w:rsidRPr="009F6C26" w:rsidRDefault="00392B51" w:rsidP="009F6C26">
            <w:pPr>
              <w:pStyle w:val="ListBullet"/>
              <w:contextualSpacing w:val="0"/>
              <w:rPr>
                <w:b/>
                <w:bCs/>
              </w:rPr>
            </w:pPr>
            <w:r>
              <w:t xml:space="preserve">Comfortable with </w:t>
            </w:r>
            <w:r w:rsidRPr="00392B51">
              <w:rPr>
                <w:b/>
                <w:bCs/>
              </w:rPr>
              <w:t xml:space="preserve">JSON </w:t>
            </w:r>
            <w:r>
              <w:t xml:space="preserve">data handling and </w:t>
            </w:r>
            <w:r w:rsidRPr="00392B51">
              <w:rPr>
                <w:b/>
                <w:bCs/>
              </w:rPr>
              <w:t>REST</w:t>
            </w:r>
            <w:r>
              <w:t>ful approach</w:t>
            </w:r>
          </w:p>
          <w:p w14:paraId="692C4293" w14:textId="586881E8" w:rsidR="00996727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 xml:space="preserve">State Management </w:t>
            </w:r>
            <w:r w:rsidR="005E6045" w:rsidRPr="009B093F">
              <w:t>-</w:t>
            </w:r>
            <w:r w:rsidR="005E604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Redux on React</w:t>
            </w:r>
          </w:p>
          <w:p w14:paraId="5F94897B" w14:textId="77777777" w:rsidR="00996727" w:rsidRDefault="00996727" w:rsidP="0065476D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 xml:space="preserve">Server-Side Rendering and Static Site Generator </w:t>
            </w:r>
            <w:r>
              <w:rPr>
                <w:b/>
                <w:bCs/>
              </w:rPr>
              <w:t xml:space="preserve">– Next.js </w:t>
            </w:r>
          </w:p>
          <w:p w14:paraId="4E8AF695" w14:textId="77777777" w:rsidR="00902C86" w:rsidRDefault="00AB01A7" w:rsidP="00902C86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Database Management System</w:t>
            </w:r>
            <w:r w:rsidR="00902C86" w:rsidRPr="009B093F">
              <w:t xml:space="preserve"> (Relational </w:t>
            </w:r>
            <w:r w:rsidR="00361F59" w:rsidRPr="009B093F">
              <w:t>Database</w:t>
            </w:r>
            <w:r w:rsidR="00902C86" w:rsidRPr="009B093F">
              <w:t>)</w:t>
            </w:r>
            <w:r w:rsidR="00361F59" w:rsidRPr="009B093F">
              <w:t xml:space="preserve"> –</w:t>
            </w:r>
            <w:r w:rsidR="00361F59">
              <w:rPr>
                <w:b/>
                <w:bCs/>
              </w:rPr>
              <w:t xml:space="preserve"> MySQL</w:t>
            </w:r>
          </w:p>
          <w:p w14:paraId="28E71253" w14:textId="0D1B9B24" w:rsidR="00361F59" w:rsidRDefault="00361F59" w:rsidP="0077706D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Database Management System (NoSQL) –</w:t>
            </w:r>
            <w:r>
              <w:rPr>
                <w:b/>
                <w:bCs/>
              </w:rPr>
              <w:t xml:space="preserve"> MongoDB</w:t>
            </w:r>
            <w:r w:rsidR="00972179">
              <w:rPr>
                <w:b/>
                <w:bCs/>
              </w:rPr>
              <w:t xml:space="preserve"> (using Mongoose in node.js)</w:t>
            </w:r>
          </w:p>
          <w:p w14:paraId="771B618E" w14:textId="63F2BE4A" w:rsidR="0077706D" w:rsidRDefault="0077706D" w:rsidP="0077706D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Password Authentication using</w:t>
            </w:r>
            <w:r>
              <w:rPr>
                <w:b/>
                <w:bCs/>
              </w:rPr>
              <w:t xml:space="preserve"> </w:t>
            </w:r>
            <w:proofErr w:type="spellStart"/>
            <w:r w:rsidR="00FB1B13">
              <w:rPr>
                <w:b/>
                <w:bCs/>
              </w:rPr>
              <w:t>hapi</w:t>
            </w:r>
            <w:proofErr w:type="spellEnd"/>
            <w:r w:rsidR="00663577">
              <w:rPr>
                <w:b/>
                <w:bCs/>
              </w:rPr>
              <w:t>/</w:t>
            </w:r>
            <w:proofErr w:type="spellStart"/>
            <w:r w:rsidR="00663577">
              <w:rPr>
                <w:b/>
                <w:bCs/>
              </w:rPr>
              <w:t>j</w:t>
            </w:r>
            <w:r w:rsidR="00392D0B">
              <w:rPr>
                <w:b/>
                <w:bCs/>
              </w:rPr>
              <w:t>oi</w:t>
            </w:r>
            <w:proofErr w:type="spellEnd"/>
          </w:p>
          <w:p w14:paraId="727AFBD0" w14:textId="2E21E52C" w:rsidR="00663577" w:rsidRDefault="00663577" w:rsidP="0077706D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Password Encryption and Decryption</w:t>
            </w:r>
            <w:r>
              <w:rPr>
                <w:b/>
                <w:bCs/>
              </w:rPr>
              <w:t xml:space="preserve"> using </w:t>
            </w:r>
            <w:proofErr w:type="spellStart"/>
            <w:r>
              <w:rPr>
                <w:b/>
                <w:bCs/>
              </w:rPr>
              <w:t>bcryptjs</w:t>
            </w:r>
            <w:proofErr w:type="spellEnd"/>
          </w:p>
          <w:p w14:paraId="55B9C032" w14:textId="348E4E2A" w:rsidR="009F025A" w:rsidRDefault="002E3DE0" w:rsidP="00531E98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Knowledge in</w:t>
            </w:r>
            <w:r>
              <w:rPr>
                <w:b/>
                <w:bCs/>
              </w:rPr>
              <w:t xml:space="preserve"> JSON Web Token (JWT)</w:t>
            </w:r>
            <w:r w:rsidR="00F16E71">
              <w:rPr>
                <w:b/>
                <w:bCs/>
              </w:rPr>
              <w:t>, TypeScript</w:t>
            </w:r>
          </w:p>
          <w:p w14:paraId="44271C3F" w14:textId="77777777" w:rsidR="00105070" w:rsidRDefault="00105070" w:rsidP="00531E98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Content Management System</w:t>
            </w:r>
            <w:r>
              <w:rPr>
                <w:b/>
                <w:bCs/>
              </w:rPr>
              <w:t xml:space="preserve"> – Sanity.io</w:t>
            </w:r>
          </w:p>
          <w:p w14:paraId="746BAE6D" w14:textId="77777777" w:rsidR="00531E98" w:rsidRPr="009B093F" w:rsidRDefault="00105070" w:rsidP="00531E98">
            <w:pPr>
              <w:pStyle w:val="ListBullet"/>
              <w:contextualSpacing w:val="0"/>
              <w:rPr>
                <w:b/>
                <w:bCs/>
              </w:rPr>
            </w:pPr>
            <w:r w:rsidRPr="009B093F">
              <w:t>Basic Knowledge in</w:t>
            </w:r>
            <w:r>
              <w:rPr>
                <w:b/>
                <w:bCs/>
              </w:rPr>
              <w:t xml:space="preserve"> </w:t>
            </w:r>
            <w:r w:rsidR="00580FB7">
              <w:rPr>
                <w:b/>
                <w:bCs/>
              </w:rPr>
              <w:t xml:space="preserve">Django Framework </w:t>
            </w:r>
            <w:r w:rsidR="00580FB7" w:rsidRPr="009B093F">
              <w:t xml:space="preserve">(Database Management, Templates, User </w:t>
            </w:r>
            <w:r w:rsidR="00103924" w:rsidRPr="009B093F">
              <w:t>registration, User Login</w:t>
            </w:r>
            <w:r w:rsidR="009B093F" w:rsidRPr="009B093F">
              <w:t xml:space="preserve"> and Profile Management</w:t>
            </w:r>
            <w:r w:rsidR="00580FB7" w:rsidRPr="009B093F">
              <w:t>)</w:t>
            </w:r>
            <w:r w:rsidR="00531E98" w:rsidRPr="009B093F">
              <w:t xml:space="preserve"> </w:t>
            </w:r>
          </w:p>
          <w:p w14:paraId="6E3EE560" w14:textId="279AB057" w:rsidR="009B093F" w:rsidRPr="00531E98" w:rsidRDefault="009B093F" w:rsidP="00F16E7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b/>
                <w:bCs/>
              </w:rPr>
            </w:pPr>
          </w:p>
        </w:tc>
      </w:tr>
      <w:tr w:rsidR="00996727" w:rsidRPr="006E1507" w14:paraId="72B6D852" w14:textId="77777777" w:rsidTr="00424ED9">
        <w:trPr>
          <w:trHeight w:val="195"/>
        </w:trPr>
        <w:tc>
          <w:tcPr>
            <w:tcW w:w="10176" w:type="dxa"/>
          </w:tcPr>
          <w:p w14:paraId="2447D4AE" w14:textId="77777777" w:rsidR="00996727" w:rsidRDefault="00996727" w:rsidP="00CB6CC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3F2EC83" w14:textId="2EEF899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71B0E" w14:textId="77777777" w:rsidR="00791C9B" w:rsidRDefault="00791C9B" w:rsidP="0068194B">
      <w:r>
        <w:separator/>
      </w:r>
    </w:p>
    <w:p w14:paraId="54B5AA9F" w14:textId="77777777" w:rsidR="00791C9B" w:rsidRDefault="00791C9B"/>
    <w:p w14:paraId="585F7AFD" w14:textId="77777777" w:rsidR="00791C9B" w:rsidRDefault="00791C9B"/>
  </w:endnote>
  <w:endnote w:type="continuationSeparator" w:id="0">
    <w:p w14:paraId="6DDCBE2B" w14:textId="77777777" w:rsidR="00791C9B" w:rsidRDefault="00791C9B" w:rsidP="0068194B">
      <w:r>
        <w:continuationSeparator/>
      </w:r>
    </w:p>
    <w:p w14:paraId="4878586E" w14:textId="77777777" w:rsidR="00791C9B" w:rsidRDefault="00791C9B"/>
    <w:p w14:paraId="4BE54183" w14:textId="77777777" w:rsidR="00791C9B" w:rsidRDefault="00791C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61B9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68579" w14:textId="77777777" w:rsidR="00791C9B" w:rsidRDefault="00791C9B" w:rsidP="0068194B">
      <w:r>
        <w:separator/>
      </w:r>
    </w:p>
    <w:p w14:paraId="287B2DB4" w14:textId="77777777" w:rsidR="00791C9B" w:rsidRDefault="00791C9B"/>
    <w:p w14:paraId="18951574" w14:textId="77777777" w:rsidR="00791C9B" w:rsidRDefault="00791C9B"/>
  </w:footnote>
  <w:footnote w:type="continuationSeparator" w:id="0">
    <w:p w14:paraId="7803176F" w14:textId="77777777" w:rsidR="00791C9B" w:rsidRDefault="00791C9B" w:rsidP="0068194B">
      <w:r>
        <w:continuationSeparator/>
      </w:r>
    </w:p>
    <w:p w14:paraId="29A6F31D" w14:textId="77777777" w:rsidR="00791C9B" w:rsidRDefault="00791C9B"/>
    <w:p w14:paraId="04C967B2" w14:textId="77777777" w:rsidR="00791C9B" w:rsidRDefault="00791C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6E8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298F05" wp14:editId="2060938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79A239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AD"/>
    <w:rsid w:val="000001EF"/>
    <w:rsid w:val="00007322"/>
    <w:rsid w:val="00007728"/>
    <w:rsid w:val="00024584"/>
    <w:rsid w:val="00024730"/>
    <w:rsid w:val="00055E95"/>
    <w:rsid w:val="0007021F"/>
    <w:rsid w:val="000B2BA5"/>
    <w:rsid w:val="000E47BD"/>
    <w:rsid w:val="000F2F8C"/>
    <w:rsid w:val="0010006E"/>
    <w:rsid w:val="00103924"/>
    <w:rsid w:val="001045A8"/>
    <w:rsid w:val="00105070"/>
    <w:rsid w:val="00106A68"/>
    <w:rsid w:val="00114A91"/>
    <w:rsid w:val="001427E1"/>
    <w:rsid w:val="00142BE9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468"/>
    <w:rsid w:val="00220D1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07B5"/>
    <w:rsid w:val="002B2958"/>
    <w:rsid w:val="002B3FC8"/>
    <w:rsid w:val="002D23C5"/>
    <w:rsid w:val="002D6137"/>
    <w:rsid w:val="002E3DE0"/>
    <w:rsid w:val="002E7E61"/>
    <w:rsid w:val="002F05E5"/>
    <w:rsid w:val="002F254D"/>
    <w:rsid w:val="002F30E4"/>
    <w:rsid w:val="00307140"/>
    <w:rsid w:val="00316DFF"/>
    <w:rsid w:val="00325B57"/>
    <w:rsid w:val="00336056"/>
    <w:rsid w:val="0033698B"/>
    <w:rsid w:val="003544E1"/>
    <w:rsid w:val="00361F59"/>
    <w:rsid w:val="00366398"/>
    <w:rsid w:val="00392B51"/>
    <w:rsid w:val="00392D0B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4ED9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1E98"/>
    <w:rsid w:val="00566A35"/>
    <w:rsid w:val="0056701E"/>
    <w:rsid w:val="005740D7"/>
    <w:rsid w:val="00580FB7"/>
    <w:rsid w:val="005A0F26"/>
    <w:rsid w:val="005A1B10"/>
    <w:rsid w:val="005A6850"/>
    <w:rsid w:val="005B1B1B"/>
    <w:rsid w:val="005C5932"/>
    <w:rsid w:val="005D3CA7"/>
    <w:rsid w:val="005D4CC1"/>
    <w:rsid w:val="005E6045"/>
    <w:rsid w:val="005F4B91"/>
    <w:rsid w:val="005F55D2"/>
    <w:rsid w:val="006007EE"/>
    <w:rsid w:val="00607E31"/>
    <w:rsid w:val="0062312F"/>
    <w:rsid w:val="00625F2C"/>
    <w:rsid w:val="0065476D"/>
    <w:rsid w:val="006618E9"/>
    <w:rsid w:val="00663577"/>
    <w:rsid w:val="0068194B"/>
    <w:rsid w:val="00692703"/>
    <w:rsid w:val="00694681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AEA"/>
    <w:rsid w:val="007538DC"/>
    <w:rsid w:val="00757803"/>
    <w:rsid w:val="0077706D"/>
    <w:rsid w:val="00791C9B"/>
    <w:rsid w:val="0079206B"/>
    <w:rsid w:val="00796076"/>
    <w:rsid w:val="007A5803"/>
    <w:rsid w:val="007C0566"/>
    <w:rsid w:val="007C606B"/>
    <w:rsid w:val="007E6A61"/>
    <w:rsid w:val="007F350A"/>
    <w:rsid w:val="00801140"/>
    <w:rsid w:val="00803404"/>
    <w:rsid w:val="00834955"/>
    <w:rsid w:val="00855B59"/>
    <w:rsid w:val="00860461"/>
    <w:rsid w:val="0086487C"/>
    <w:rsid w:val="00866F15"/>
    <w:rsid w:val="00870B20"/>
    <w:rsid w:val="008829F8"/>
    <w:rsid w:val="00885897"/>
    <w:rsid w:val="008A6538"/>
    <w:rsid w:val="008C7056"/>
    <w:rsid w:val="008F3B14"/>
    <w:rsid w:val="008F4267"/>
    <w:rsid w:val="00901899"/>
    <w:rsid w:val="00902C86"/>
    <w:rsid w:val="0090344B"/>
    <w:rsid w:val="00905715"/>
    <w:rsid w:val="00912B68"/>
    <w:rsid w:val="0091321E"/>
    <w:rsid w:val="00913946"/>
    <w:rsid w:val="009237AA"/>
    <w:rsid w:val="0092726B"/>
    <w:rsid w:val="009361BA"/>
    <w:rsid w:val="00944F78"/>
    <w:rsid w:val="00947919"/>
    <w:rsid w:val="009510E7"/>
    <w:rsid w:val="00952C89"/>
    <w:rsid w:val="009571D8"/>
    <w:rsid w:val="009650EA"/>
    <w:rsid w:val="00972179"/>
    <w:rsid w:val="0097790C"/>
    <w:rsid w:val="0098506E"/>
    <w:rsid w:val="00996727"/>
    <w:rsid w:val="009A44CE"/>
    <w:rsid w:val="009B093F"/>
    <w:rsid w:val="009C4DFC"/>
    <w:rsid w:val="009D44F8"/>
    <w:rsid w:val="009E13BF"/>
    <w:rsid w:val="009E3160"/>
    <w:rsid w:val="009F025A"/>
    <w:rsid w:val="009F220C"/>
    <w:rsid w:val="009F3B05"/>
    <w:rsid w:val="009F4931"/>
    <w:rsid w:val="009F6C2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1A7"/>
    <w:rsid w:val="00AB32F8"/>
    <w:rsid w:val="00AB610B"/>
    <w:rsid w:val="00AD360E"/>
    <w:rsid w:val="00AD40FB"/>
    <w:rsid w:val="00AD782D"/>
    <w:rsid w:val="00AE7650"/>
    <w:rsid w:val="00B10EBE"/>
    <w:rsid w:val="00B236F1"/>
    <w:rsid w:val="00B3176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4227"/>
    <w:rsid w:val="00C34874"/>
    <w:rsid w:val="00C47FA6"/>
    <w:rsid w:val="00C51CBD"/>
    <w:rsid w:val="00C57FC6"/>
    <w:rsid w:val="00C66A7D"/>
    <w:rsid w:val="00C779DA"/>
    <w:rsid w:val="00C77DAD"/>
    <w:rsid w:val="00C814F7"/>
    <w:rsid w:val="00CA4B4D"/>
    <w:rsid w:val="00CB35C3"/>
    <w:rsid w:val="00CB6C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1F15"/>
    <w:rsid w:val="00DE0FAA"/>
    <w:rsid w:val="00DE136D"/>
    <w:rsid w:val="00DE6534"/>
    <w:rsid w:val="00DF4D6C"/>
    <w:rsid w:val="00DF5B6E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6E71"/>
    <w:rsid w:val="00F24884"/>
    <w:rsid w:val="00F37647"/>
    <w:rsid w:val="00F476C4"/>
    <w:rsid w:val="00F61DF9"/>
    <w:rsid w:val="00F81960"/>
    <w:rsid w:val="00F8769D"/>
    <w:rsid w:val="00F9350C"/>
    <w:rsid w:val="00F94EB5"/>
    <w:rsid w:val="00F9624D"/>
    <w:rsid w:val="00FA27F2"/>
    <w:rsid w:val="00FB1B13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2112B8"/>
  <w15:chartTrackingRefBased/>
  <w15:docId w15:val="{75278ED3-CF21-4D13-B48F-0B060848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77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ls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3625DF2B090408ABFBB671CCE2D4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26081-34A8-4077-88AA-3FB96C535B5F}"/>
      </w:docPartPr>
      <w:docPartBody>
        <w:p w:rsidR="004A6DA6" w:rsidRDefault="000E1F25">
          <w:pPr>
            <w:pStyle w:val="33625DF2B090408ABFBB671CCE2D4B9A"/>
          </w:pPr>
          <w:r w:rsidRPr="00CF1A49">
            <w:t>Education</w:t>
          </w:r>
        </w:p>
      </w:docPartBody>
    </w:docPart>
    <w:docPart>
      <w:docPartPr>
        <w:name w:val="EE6CAE5057FB44A4BA37AF7282280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F0F07-BD62-4434-865F-F657B81D40C7}"/>
      </w:docPartPr>
      <w:docPartBody>
        <w:p w:rsidR="004A6DA6" w:rsidRDefault="000E1F25">
          <w:pPr>
            <w:pStyle w:val="EE6CAE5057FB44A4BA37AF7282280F0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A6"/>
    <w:rsid w:val="000E1F25"/>
    <w:rsid w:val="004A6DA6"/>
    <w:rsid w:val="009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4D0B798EE574D8FA9159AAD1A545310">
    <w:name w:val="34D0B798EE574D8FA9159AAD1A545310"/>
    <w:rsid w:val="00940A0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3625DF2B090408ABFBB671CCE2D4B9A">
    <w:name w:val="33625DF2B090408ABFBB671CCE2D4B9A"/>
  </w:style>
  <w:style w:type="paragraph" w:customStyle="1" w:styleId="EE6CAE5057FB44A4BA37AF7282280F00">
    <w:name w:val="EE6CAE5057FB44A4BA37AF7282280F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327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Edward</dc:creator>
  <cp:keywords/>
  <dc:description/>
  <cp:lastModifiedBy>Amal Edward</cp:lastModifiedBy>
  <cp:revision>47</cp:revision>
  <dcterms:created xsi:type="dcterms:W3CDTF">2020-07-31T00:21:00Z</dcterms:created>
  <dcterms:modified xsi:type="dcterms:W3CDTF">2021-02-22T14:19:00Z</dcterms:modified>
  <cp:category/>
</cp:coreProperties>
</file>